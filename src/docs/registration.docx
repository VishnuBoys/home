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4EA89" w14:textId="360BF589" w:rsidR="007733BA" w:rsidRPr="007F7C03" w:rsidRDefault="00700C6E">
      <w:pPr>
        <w:rPr>
          <w:sz w:val="28"/>
          <w:szCs w:val="28"/>
          <w:lang w:val="en-US"/>
        </w:rPr>
      </w:pPr>
      <w:proofErr w:type="spellStart"/>
      <w:r w:rsidRPr="007F7C03">
        <w:rPr>
          <w:sz w:val="28"/>
          <w:szCs w:val="28"/>
          <w:lang w:val="en-US"/>
        </w:rPr>
        <w:t>Sita</w:t>
      </w:r>
      <w:proofErr w:type="spellEnd"/>
      <w:r w:rsidRPr="007F7C03">
        <w:rPr>
          <w:sz w:val="28"/>
          <w:szCs w:val="28"/>
          <w:lang w:val="en-US"/>
        </w:rPr>
        <w:t xml:space="preserve"> Ram and welcome to our Vishnu Boys Hindu College family.</w:t>
      </w:r>
    </w:p>
    <w:p w14:paraId="40B5C9D9" w14:textId="31203BD7" w:rsidR="00700C6E" w:rsidRPr="007F7C03" w:rsidRDefault="00700C6E">
      <w:pPr>
        <w:rPr>
          <w:sz w:val="28"/>
          <w:szCs w:val="28"/>
          <w:lang w:val="en-US"/>
        </w:rPr>
      </w:pPr>
      <w:r w:rsidRPr="007F7C03">
        <w:rPr>
          <w:sz w:val="28"/>
          <w:szCs w:val="28"/>
          <w:lang w:val="en-US"/>
        </w:rPr>
        <w:t>This letter serves to guide you through our registration process</w:t>
      </w:r>
      <w:r w:rsidR="003F3AC2" w:rsidRPr="007F7C03">
        <w:rPr>
          <w:sz w:val="28"/>
          <w:szCs w:val="28"/>
          <w:lang w:val="en-US"/>
        </w:rPr>
        <w:t xml:space="preserve"> which comprises of two (2) parts: </w:t>
      </w:r>
    </w:p>
    <w:p w14:paraId="3CA47F26" w14:textId="6940DCDC" w:rsidR="003F3AC2" w:rsidRPr="007F7C03" w:rsidRDefault="003F3AC2" w:rsidP="003F3AC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F7C03">
        <w:rPr>
          <w:sz w:val="28"/>
          <w:szCs w:val="28"/>
          <w:lang w:val="en-US"/>
        </w:rPr>
        <w:t>Online Registration</w:t>
      </w:r>
    </w:p>
    <w:p w14:paraId="428E598A" w14:textId="6572663E" w:rsidR="003F3AC2" w:rsidRPr="007F7C03" w:rsidRDefault="003F3AC2" w:rsidP="007F7C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F7C03">
        <w:rPr>
          <w:sz w:val="28"/>
          <w:szCs w:val="28"/>
          <w:lang w:val="en-US"/>
        </w:rPr>
        <w:t>Physical Registration</w:t>
      </w:r>
      <w:bookmarkStart w:id="0" w:name="_GoBack"/>
      <w:bookmarkEnd w:id="0"/>
    </w:p>
    <w:p w14:paraId="5C64C1C9" w14:textId="09ECF3AE" w:rsidR="003F3AC2" w:rsidRPr="007F7C03" w:rsidRDefault="003F3AC2" w:rsidP="003F3AC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7F7C03">
        <w:rPr>
          <w:b/>
          <w:bCs/>
          <w:sz w:val="28"/>
          <w:szCs w:val="28"/>
          <w:lang w:val="en-US"/>
        </w:rPr>
        <w:t>ONLINE REGISTRATION</w:t>
      </w:r>
    </w:p>
    <w:p w14:paraId="54365669" w14:textId="27F9BE82" w:rsidR="00700C6E" w:rsidRPr="007F7C03" w:rsidRDefault="00D41CB6">
      <w:pPr>
        <w:rPr>
          <w:sz w:val="28"/>
          <w:szCs w:val="28"/>
        </w:rPr>
      </w:pPr>
      <w:r w:rsidRPr="007F7C03">
        <w:rPr>
          <w:sz w:val="28"/>
          <w:szCs w:val="28"/>
        </w:rPr>
        <w:t>Steps involved in the online registration process:</w:t>
      </w:r>
    </w:p>
    <w:p w14:paraId="330E55AC" w14:textId="03BC93AD" w:rsidR="00D41CB6" w:rsidRPr="007F7C03" w:rsidRDefault="00D41CB6" w:rsidP="00D41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C03">
        <w:rPr>
          <w:sz w:val="28"/>
          <w:szCs w:val="28"/>
        </w:rPr>
        <w:t xml:space="preserve">Log on to </w:t>
      </w:r>
      <w:hyperlink r:id="rId6" w:history="1">
        <w:r w:rsidRPr="007F7C03">
          <w:rPr>
            <w:rStyle w:val="Hyperlink"/>
            <w:sz w:val="28"/>
            <w:szCs w:val="28"/>
          </w:rPr>
          <w:t>http://vishnuboyshinducollege.online</w:t>
        </w:r>
      </w:hyperlink>
    </w:p>
    <w:p w14:paraId="501D2FB3" w14:textId="2D3D4EF7" w:rsidR="00D41CB6" w:rsidRPr="007F7C03" w:rsidRDefault="00D41CB6" w:rsidP="00D41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C03">
        <w:rPr>
          <w:sz w:val="28"/>
          <w:szCs w:val="28"/>
        </w:rPr>
        <w:t>Choose student portal</w:t>
      </w:r>
    </w:p>
    <w:p w14:paraId="760B6134" w14:textId="77777777" w:rsidR="00F67F27" w:rsidRPr="007F7C03" w:rsidRDefault="00F67F27" w:rsidP="00D41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C03">
        <w:rPr>
          <w:sz w:val="28"/>
          <w:szCs w:val="28"/>
        </w:rPr>
        <w:t>Log in with your child’s information.</w:t>
      </w:r>
    </w:p>
    <w:p w14:paraId="240B2F60" w14:textId="4D2CE66D" w:rsidR="00D41CB6" w:rsidRPr="007F7C03" w:rsidRDefault="00B26D3F" w:rsidP="00F67F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C0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0B33F" wp14:editId="20460A6B">
                <wp:simplePos x="0" y="0"/>
                <wp:positionH relativeFrom="column">
                  <wp:posOffset>1819275</wp:posOffset>
                </wp:positionH>
                <wp:positionV relativeFrom="paragraph">
                  <wp:posOffset>238760</wp:posOffset>
                </wp:positionV>
                <wp:extent cx="885825" cy="2476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CB8AE" w14:textId="77777777" w:rsidR="00B26D3F" w:rsidRDefault="00B26D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0B3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25pt;margin-top:18.8pt;width:69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" fillcolor="white [3201]" strokeweight=".5pt">
                <v:textbox>
                  <w:txbxContent>
                    <w:p w14:paraId="527CB8AE" w14:textId="77777777" w:rsidR="00B26D3F" w:rsidRDefault="00B26D3F"/>
                  </w:txbxContent>
                </v:textbox>
              </v:shape>
            </w:pict>
          </mc:Fallback>
        </mc:AlternateContent>
      </w:r>
      <w:r w:rsidR="00D41CB6" w:rsidRPr="007F7C03">
        <w:rPr>
          <w:sz w:val="28"/>
          <w:szCs w:val="28"/>
        </w:rPr>
        <w:t>Enter your child’s Student ID</w:t>
      </w:r>
      <w:proofErr w:type="gramStart"/>
      <w:r w:rsidR="00D41CB6" w:rsidRPr="007F7C03">
        <w:rPr>
          <w:sz w:val="28"/>
          <w:szCs w:val="28"/>
        </w:rPr>
        <w:t>.#</w:t>
      </w:r>
      <w:proofErr w:type="gramEnd"/>
      <w:r w:rsidR="00D41CB6" w:rsidRPr="007F7C03">
        <w:rPr>
          <w:sz w:val="28"/>
          <w:szCs w:val="28"/>
        </w:rPr>
        <w:t xml:space="preserve"> (given below) as well as their SEA number as their password.</w:t>
      </w:r>
    </w:p>
    <w:p w14:paraId="7BB11972" w14:textId="1DFA516D" w:rsidR="00F67F27" w:rsidRPr="007F7C03" w:rsidRDefault="00F67F27" w:rsidP="00F67F27">
      <w:pPr>
        <w:ind w:left="1440"/>
        <w:rPr>
          <w:sz w:val="28"/>
          <w:szCs w:val="28"/>
        </w:rPr>
      </w:pPr>
      <w:r w:rsidRPr="007F7C03">
        <w:rPr>
          <w:sz w:val="28"/>
          <w:szCs w:val="28"/>
        </w:rPr>
        <w:t>Username:</w:t>
      </w:r>
    </w:p>
    <w:p w14:paraId="27127EFE" w14:textId="4F14F1A3" w:rsidR="00F67F27" w:rsidRPr="007F7C03" w:rsidRDefault="00F67F27" w:rsidP="00F67F27">
      <w:pPr>
        <w:ind w:left="1440"/>
        <w:rPr>
          <w:sz w:val="28"/>
          <w:szCs w:val="28"/>
        </w:rPr>
      </w:pPr>
      <w:r w:rsidRPr="007F7C03">
        <w:rPr>
          <w:sz w:val="28"/>
          <w:szCs w:val="28"/>
        </w:rPr>
        <w:t xml:space="preserve">Password: Your son’s </w:t>
      </w:r>
      <w:r w:rsidR="006E298A" w:rsidRPr="007F7C03">
        <w:rPr>
          <w:sz w:val="28"/>
          <w:szCs w:val="28"/>
        </w:rPr>
        <w:t xml:space="preserve">birth PIN number / </w:t>
      </w:r>
      <w:r w:rsidRPr="007F7C03">
        <w:rPr>
          <w:sz w:val="28"/>
          <w:szCs w:val="28"/>
        </w:rPr>
        <w:t>SEA number</w:t>
      </w:r>
    </w:p>
    <w:p w14:paraId="4E7F4629" w14:textId="7186D6E6" w:rsidR="00F67F27" w:rsidRPr="007F7C03" w:rsidRDefault="00F67F27" w:rsidP="00F67F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C03">
        <w:rPr>
          <w:sz w:val="28"/>
          <w:szCs w:val="28"/>
        </w:rPr>
        <w:t>Choose EDIT/VIEW REGISTRATION</w:t>
      </w:r>
    </w:p>
    <w:p w14:paraId="5CEF29D8" w14:textId="4DEA4A79" w:rsidR="006E298A" w:rsidRPr="007F7C03" w:rsidRDefault="006E298A" w:rsidP="00F67F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C03">
        <w:rPr>
          <w:sz w:val="28"/>
          <w:szCs w:val="28"/>
        </w:rPr>
        <w:t>Fill out all the fields for: STUDENT DATA, FAMILY DATA, MEDICAL DATA &amp; OTHER DATA</w:t>
      </w:r>
    </w:p>
    <w:p w14:paraId="3037D94D" w14:textId="548997A6" w:rsidR="006E298A" w:rsidRPr="007F7C03" w:rsidRDefault="006E298A" w:rsidP="006E29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C03">
        <w:rPr>
          <w:sz w:val="28"/>
          <w:szCs w:val="28"/>
        </w:rPr>
        <w:t>Upload the required document in the following formats:</w:t>
      </w:r>
    </w:p>
    <w:p w14:paraId="3D8BA122" w14:textId="0697863D" w:rsidR="006E298A" w:rsidRPr="007F7C03" w:rsidRDefault="002B7CD2" w:rsidP="006E298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F7C03">
        <w:rPr>
          <w:sz w:val="28"/>
          <w:szCs w:val="28"/>
        </w:rPr>
        <w:t xml:space="preserve">Birth Certificate </w:t>
      </w:r>
      <w:r w:rsidRPr="007F7C03">
        <w:rPr>
          <w:sz w:val="28"/>
          <w:szCs w:val="28"/>
        </w:rPr>
        <w:tab/>
        <w:t>(PDF format)</w:t>
      </w:r>
    </w:p>
    <w:p w14:paraId="6D7B6482" w14:textId="7E057BD1" w:rsidR="002B7CD2" w:rsidRPr="007F7C03" w:rsidRDefault="002B7CD2" w:rsidP="006E298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F7C03">
        <w:rPr>
          <w:sz w:val="28"/>
          <w:szCs w:val="28"/>
        </w:rPr>
        <w:t xml:space="preserve">Immunization Card </w:t>
      </w:r>
      <w:r w:rsidRPr="007F7C03">
        <w:rPr>
          <w:sz w:val="28"/>
          <w:szCs w:val="28"/>
        </w:rPr>
        <w:tab/>
        <w:t>(PDF format)</w:t>
      </w:r>
    </w:p>
    <w:p w14:paraId="3A25853A" w14:textId="35FF0518" w:rsidR="002B7CD2" w:rsidRPr="007F7C03" w:rsidRDefault="002B7CD2" w:rsidP="006E298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F7C03">
        <w:rPr>
          <w:sz w:val="28"/>
          <w:szCs w:val="28"/>
        </w:rPr>
        <w:t>SEA Placement Slip</w:t>
      </w:r>
      <w:r w:rsidRPr="007F7C03">
        <w:rPr>
          <w:sz w:val="28"/>
          <w:szCs w:val="28"/>
        </w:rPr>
        <w:tab/>
        <w:t>(PDF format)</w:t>
      </w:r>
    </w:p>
    <w:p w14:paraId="6D26FF0C" w14:textId="455E745E" w:rsidR="002B7CD2" w:rsidRPr="007F7C03" w:rsidRDefault="002B7CD2" w:rsidP="006E298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F7C03">
        <w:rPr>
          <w:sz w:val="28"/>
          <w:szCs w:val="28"/>
        </w:rPr>
        <w:t>Passport size photo</w:t>
      </w:r>
      <w:r w:rsidRPr="007F7C03">
        <w:rPr>
          <w:sz w:val="28"/>
          <w:szCs w:val="28"/>
        </w:rPr>
        <w:tab/>
        <w:t>(JPEG format)</w:t>
      </w:r>
    </w:p>
    <w:p w14:paraId="53A3084C" w14:textId="1C3862C3" w:rsidR="002B7CD2" w:rsidRPr="007F7C03" w:rsidRDefault="002B7CD2" w:rsidP="002B7C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C03">
        <w:rPr>
          <w:sz w:val="28"/>
          <w:szCs w:val="28"/>
        </w:rPr>
        <w:t xml:space="preserve">Click on COMPLETE, check </w:t>
      </w:r>
      <w:proofErr w:type="gramStart"/>
      <w:r w:rsidRPr="007F7C03">
        <w:rPr>
          <w:sz w:val="28"/>
          <w:szCs w:val="28"/>
        </w:rPr>
        <w:t>the I</w:t>
      </w:r>
      <w:proofErr w:type="gramEnd"/>
      <w:r w:rsidRPr="007F7C03">
        <w:rPr>
          <w:sz w:val="28"/>
          <w:szCs w:val="28"/>
        </w:rPr>
        <w:t xml:space="preserve"> agree box and GENERATE REGISTRATION FORM.</w:t>
      </w:r>
    </w:p>
    <w:p w14:paraId="3A31875E" w14:textId="7568257F" w:rsidR="002B7CD2" w:rsidRPr="007F7C03" w:rsidRDefault="002B7CD2" w:rsidP="002B7C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C03">
        <w:rPr>
          <w:sz w:val="28"/>
          <w:szCs w:val="28"/>
        </w:rPr>
        <w:t>Print the completed form and submit to the school on Friday 8</w:t>
      </w:r>
      <w:r w:rsidRPr="007F7C03">
        <w:rPr>
          <w:sz w:val="28"/>
          <w:szCs w:val="28"/>
          <w:vertAlign w:val="superscript"/>
        </w:rPr>
        <w:t>th</w:t>
      </w:r>
      <w:r w:rsidRPr="007F7C03">
        <w:rPr>
          <w:sz w:val="28"/>
          <w:szCs w:val="28"/>
        </w:rPr>
        <w:t xml:space="preserve"> July, 2022</w:t>
      </w:r>
    </w:p>
    <w:p w14:paraId="37736915" w14:textId="2AB473F9" w:rsidR="00993E87" w:rsidRPr="007F7C03" w:rsidRDefault="00993E87" w:rsidP="00993E87">
      <w:pPr>
        <w:pStyle w:val="ListParagraph"/>
        <w:rPr>
          <w:b/>
          <w:bCs/>
          <w:i/>
          <w:iCs/>
          <w:sz w:val="28"/>
          <w:szCs w:val="28"/>
        </w:rPr>
      </w:pPr>
      <w:r w:rsidRPr="007F7C03">
        <w:rPr>
          <w:b/>
          <w:bCs/>
          <w:i/>
          <w:iCs/>
          <w:sz w:val="28"/>
          <w:szCs w:val="28"/>
        </w:rPr>
        <w:t>A detailed tutorial on the online registration process can be found on the Vishnu Boys Hindu College Facebook page.</w:t>
      </w:r>
    </w:p>
    <w:p w14:paraId="67D1F09F" w14:textId="7C08E371" w:rsidR="00993E87" w:rsidRPr="007F7C03" w:rsidRDefault="00993E87" w:rsidP="00993E87">
      <w:pPr>
        <w:pStyle w:val="ListParagraph"/>
        <w:rPr>
          <w:b/>
          <w:bCs/>
          <w:i/>
          <w:iCs/>
          <w:sz w:val="28"/>
          <w:szCs w:val="28"/>
        </w:rPr>
      </w:pPr>
    </w:p>
    <w:p w14:paraId="7C0A6487" w14:textId="238B00FE" w:rsidR="00993E87" w:rsidRPr="007F7C03" w:rsidRDefault="003F3AC2" w:rsidP="003F3AC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F7C03">
        <w:rPr>
          <w:b/>
          <w:bCs/>
          <w:sz w:val="28"/>
          <w:szCs w:val="28"/>
        </w:rPr>
        <w:t xml:space="preserve">PHYSICAL </w:t>
      </w:r>
      <w:proofErr w:type="gramStart"/>
      <w:r w:rsidRPr="007F7C03">
        <w:rPr>
          <w:b/>
          <w:bCs/>
          <w:sz w:val="28"/>
          <w:szCs w:val="28"/>
        </w:rPr>
        <w:t>REGISTRATION</w:t>
      </w:r>
      <w:r w:rsidR="00110F52" w:rsidRPr="007F7C03">
        <w:rPr>
          <w:b/>
          <w:bCs/>
          <w:sz w:val="28"/>
          <w:szCs w:val="28"/>
        </w:rPr>
        <w:t xml:space="preserve">  </w:t>
      </w:r>
      <w:r w:rsidRPr="007F7C03">
        <w:rPr>
          <w:b/>
          <w:bCs/>
          <w:sz w:val="28"/>
          <w:szCs w:val="28"/>
        </w:rPr>
        <w:t>(</w:t>
      </w:r>
      <w:proofErr w:type="gramEnd"/>
      <w:r w:rsidR="00110F52" w:rsidRPr="007F7C03">
        <w:rPr>
          <w:b/>
          <w:bCs/>
          <w:sz w:val="28"/>
          <w:szCs w:val="28"/>
        </w:rPr>
        <w:t>Friday 8</w:t>
      </w:r>
      <w:r w:rsidR="00110F52" w:rsidRPr="007F7C03">
        <w:rPr>
          <w:b/>
          <w:bCs/>
          <w:sz w:val="28"/>
          <w:szCs w:val="28"/>
          <w:vertAlign w:val="superscript"/>
        </w:rPr>
        <w:t>th</w:t>
      </w:r>
      <w:r w:rsidR="00110F52" w:rsidRPr="007F7C03">
        <w:rPr>
          <w:b/>
          <w:bCs/>
          <w:sz w:val="28"/>
          <w:szCs w:val="28"/>
        </w:rPr>
        <w:t xml:space="preserve"> July, 2022.</w:t>
      </w:r>
      <w:r w:rsidRPr="007F7C03">
        <w:rPr>
          <w:b/>
          <w:bCs/>
          <w:sz w:val="28"/>
          <w:szCs w:val="28"/>
        </w:rPr>
        <w:t>)</w:t>
      </w:r>
    </w:p>
    <w:p w14:paraId="2451D8CB" w14:textId="50FE240E" w:rsidR="00110F52" w:rsidRPr="007F7C03" w:rsidRDefault="00110F52" w:rsidP="00993E87">
      <w:pPr>
        <w:rPr>
          <w:sz w:val="28"/>
          <w:szCs w:val="28"/>
        </w:rPr>
      </w:pPr>
      <w:r w:rsidRPr="007F7C03">
        <w:rPr>
          <w:sz w:val="28"/>
          <w:szCs w:val="28"/>
        </w:rPr>
        <w:t>Parents are asked to walk with:</w:t>
      </w:r>
    </w:p>
    <w:p w14:paraId="40BA0F51" w14:textId="18C24F39" w:rsidR="00110F52" w:rsidRPr="007F7C03" w:rsidRDefault="00110F52" w:rsidP="00110F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7C03">
        <w:rPr>
          <w:sz w:val="28"/>
          <w:szCs w:val="28"/>
        </w:rPr>
        <w:t>Completed Registration form</w:t>
      </w:r>
      <w:r w:rsidR="007A286B" w:rsidRPr="007F7C03">
        <w:rPr>
          <w:sz w:val="28"/>
          <w:szCs w:val="28"/>
        </w:rPr>
        <w:t xml:space="preserve"> </w:t>
      </w:r>
    </w:p>
    <w:p w14:paraId="3C69BC9D" w14:textId="505DA6AA" w:rsidR="00110F52" w:rsidRPr="007F7C03" w:rsidRDefault="007A286B" w:rsidP="00110F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7C03">
        <w:rPr>
          <w:sz w:val="28"/>
          <w:szCs w:val="28"/>
        </w:rPr>
        <w:t>Copies and Originals of :</w:t>
      </w:r>
    </w:p>
    <w:p w14:paraId="33CFA27F" w14:textId="778358FE" w:rsidR="007A286B" w:rsidRPr="007F7C03" w:rsidRDefault="007A286B" w:rsidP="007A286B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7F7C03">
        <w:rPr>
          <w:sz w:val="28"/>
          <w:szCs w:val="28"/>
        </w:rPr>
        <w:t>Birth Certificate</w:t>
      </w:r>
    </w:p>
    <w:p w14:paraId="04F9FD77" w14:textId="57DAA413" w:rsidR="007A286B" w:rsidRPr="007F7C03" w:rsidRDefault="007A286B" w:rsidP="007A286B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7F7C03">
        <w:rPr>
          <w:sz w:val="28"/>
          <w:szCs w:val="28"/>
        </w:rPr>
        <w:t>SEA Placement Slip</w:t>
      </w:r>
    </w:p>
    <w:p w14:paraId="79D55054" w14:textId="41C7798F" w:rsidR="007A286B" w:rsidRPr="007F7C03" w:rsidRDefault="007A286B" w:rsidP="007A286B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7F7C03">
        <w:rPr>
          <w:sz w:val="28"/>
          <w:szCs w:val="28"/>
        </w:rPr>
        <w:t>Custody Agreements</w:t>
      </w:r>
      <w:r w:rsidR="00E04C07" w:rsidRPr="007F7C03">
        <w:rPr>
          <w:sz w:val="28"/>
          <w:szCs w:val="28"/>
        </w:rPr>
        <w:t xml:space="preserve"> and Documentation for existing Medical conditions</w:t>
      </w:r>
      <w:r w:rsidRPr="007F7C03">
        <w:rPr>
          <w:sz w:val="28"/>
          <w:szCs w:val="28"/>
        </w:rPr>
        <w:t xml:space="preserve"> (if any*)</w:t>
      </w:r>
    </w:p>
    <w:p w14:paraId="7AD685C9" w14:textId="10010886" w:rsidR="007A286B" w:rsidRPr="007F7C03" w:rsidRDefault="007A286B" w:rsidP="007A28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7C03">
        <w:rPr>
          <w:sz w:val="28"/>
          <w:szCs w:val="28"/>
        </w:rPr>
        <w:t>Registration FEE ( $1500.00) which covers:</w:t>
      </w:r>
    </w:p>
    <w:p w14:paraId="12B0C0CB" w14:textId="26254550" w:rsidR="007A286B" w:rsidRPr="007F7C03" w:rsidRDefault="007A286B" w:rsidP="007A286B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7F7C03">
        <w:rPr>
          <w:sz w:val="28"/>
          <w:szCs w:val="28"/>
        </w:rPr>
        <w:t>Registration Package</w:t>
      </w:r>
    </w:p>
    <w:p w14:paraId="7EE0D624" w14:textId="1FFFC1CA" w:rsidR="007A286B" w:rsidRPr="007F7C03" w:rsidRDefault="007A286B" w:rsidP="007A286B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7F7C03">
        <w:rPr>
          <w:sz w:val="28"/>
          <w:szCs w:val="28"/>
        </w:rPr>
        <w:t>Security Fees</w:t>
      </w:r>
    </w:p>
    <w:p w14:paraId="31BA34A8" w14:textId="59BD60C9" w:rsidR="007A286B" w:rsidRPr="007F7C03" w:rsidRDefault="007A286B" w:rsidP="007A286B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7F7C03">
        <w:rPr>
          <w:sz w:val="28"/>
          <w:szCs w:val="28"/>
        </w:rPr>
        <w:t>Lab Fees</w:t>
      </w:r>
    </w:p>
    <w:p w14:paraId="5136F807" w14:textId="6F83097A" w:rsidR="007A286B" w:rsidRPr="007F7C03" w:rsidRDefault="007A286B" w:rsidP="007A286B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7F7C03">
        <w:rPr>
          <w:sz w:val="28"/>
          <w:szCs w:val="28"/>
        </w:rPr>
        <w:t>PTA Contribu</w:t>
      </w:r>
      <w:r w:rsidR="00E04C07" w:rsidRPr="007F7C03">
        <w:rPr>
          <w:sz w:val="28"/>
          <w:szCs w:val="28"/>
        </w:rPr>
        <w:t>tions</w:t>
      </w:r>
    </w:p>
    <w:p w14:paraId="110F7819" w14:textId="4D114768" w:rsidR="00E04C07" w:rsidRPr="007F7C03" w:rsidRDefault="00E04C07" w:rsidP="007A286B">
      <w:pPr>
        <w:pStyle w:val="ListParagraph"/>
        <w:numPr>
          <w:ilvl w:val="3"/>
          <w:numId w:val="2"/>
        </w:numPr>
        <w:rPr>
          <w:sz w:val="28"/>
          <w:szCs w:val="28"/>
        </w:rPr>
      </w:pPr>
      <w:proofErr w:type="spellStart"/>
      <w:r w:rsidRPr="007F7C03">
        <w:rPr>
          <w:sz w:val="28"/>
          <w:szCs w:val="28"/>
        </w:rPr>
        <w:t>Physcial</w:t>
      </w:r>
      <w:proofErr w:type="spellEnd"/>
      <w:r w:rsidRPr="007F7C03">
        <w:rPr>
          <w:sz w:val="28"/>
          <w:szCs w:val="28"/>
        </w:rPr>
        <w:t xml:space="preserve"> Education uniforms.</w:t>
      </w:r>
    </w:p>
    <w:p w14:paraId="50449E2C" w14:textId="3E18C1C8" w:rsidR="00535C83" w:rsidRPr="007F7C03" w:rsidRDefault="00E04C07" w:rsidP="003F3A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7C03">
        <w:rPr>
          <w:sz w:val="28"/>
          <w:szCs w:val="28"/>
        </w:rPr>
        <w:t>Valid Identification documents of parents (ID</w:t>
      </w:r>
      <w:r w:rsidR="00B26D3F" w:rsidRPr="007F7C03">
        <w:rPr>
          <w:sz w:val="28"/>
          <w:szCs w:val="28"/>
        </w:rPr>
        <w:t xml:space="preserve"> / DP / PP)</w:t>
      </w:r>
    </w:p>
    <w:sectPr w:rsidR="00535C83" w:rsidRPr="007F7C03" w:rsidSect="007F7C0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39BA"/>
    <w:multiLevelType w:val="hybridMultilevel"/>
    <w:tmpl w:val="F4A4CE4E"/>
    <w:lvl w:ilvl="0" w:tplc="922C1EE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3240" w:hanging="360"/>
      </w:pPr>
    </w:lvl>
    <w:lvl w:ilvl="2" w:tplc="2C09001B" w:tentative="1">
      <w:start w:val="1"/>
      <w:numFmt w:val="lowerRoman"/>
      <w:lvlText w:val="%3."/>
      <w:lvlJc w:val="right"/>
      <w:pPr>
        <w:ind w:left="3960" w:hanging="180"/>
      </w:pPr>
    </w:lvl>
    <w:lvl w:ilvl="3" w:tplc="2C09000F" w:tentative="1">
      <w:start w:val="1"/>
      <w:numFmt w:val="decimal"/>
      <w:lvlText w:val="%4."/>
      <w:lvlJc w:val="left"/>
      <w:pPr>
        <w:ind w:left="4680" w:hanging="360"/>
      </w:pPr>
    </w:lvl>
    <w:lvl w:ilvl="4" w:tplc="2C090019" w:tentative="1">
      <w:start w:val="1"/>
      <w:numFmt w:val="lowerLetter"/>
      <w:lvlText w:val="%5."/>
      <w:lvlJc w:val="left"/>
      <w:pPr>
        <w:ind w:left="5400" w:hanging="360"/>
      </w:pPr>
    </w:lvl>
    <w:lvl w:ilvl="5" w:tplc="2C09001B" w:tentative="1">
      <w:start w:val="1"/>
      <w:numFmt w:val="lowerRoman"/>
      <w:lvlText w:val="%6."/>
      <w:lvlJc w:val="right"/>
      <w:pPr>
        <w:ind w:left="6120" w:hanging="180"/>
      </w:pPr>
    </w:lvl>
    <w:lvl w:ilvl="6" w:tplc="2C09000F" w:tentative="1">
      <w:start w:val="1"/>
      <w:numFmt w:val="decimal"/>
      <w:lvlText w:val="%7."/>
      <w:lvlJc w:val="left"/>
      <w:pPr>
        <w:ind w:left="6840" w:hanging="360"/>
      </w:pPr>
    </w:lvl>
    <w:lvl w:ilvl="7" w:tplc="2C090019" w:tentative="1">
      <w:start w:val="1"/>
      <w:numFmt w:val="lowerLetter"/>
      <w:lvlText w:val="%8."/>
      <w:lvlJc w:val="left"/>
      <w:pPr>
        <w:ind w:left="7560" w:hanging="360"/>
      </w:pPr>
    </w:lvl>
    <w:lvl w:ilvl="8" w:tplc="2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27D6904"/>
    <w:multiLevelType w:val="hybridMultilevel"/>
    <w:tmpl w:val="EAE03036"/>
    <w:lvl w:ilvl="0" w:tplc="2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045B5"/>
    <w:multiLevelType w:val="hybridMultilevel"/>
    <w:tmpl w:val="99ACFBC8"/>
    <w:lvl w:ilvl="0" w:tplc="4A58A7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C1E71"/>
    <w:multiLevelType w:val="hybridMultilevel"/>
    <w:tmpl w:val="6EF64D1A"/>
    <w:lvl w:ilvl="0" w:tplc="2C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2C090019">
      <w:start w:val="1"/>
      <w:numFmt w:val="lowerLetter"/>
      <w:lvlText w:val="%2."/>
      <w:lvlJc w:val="left"/>
      <w:pPr>
        <w:ind w:left="1800" w:hanging="360"/>
      </w:pPr>
    </w:lvl>
    <w:lvl w:ilvl="2" w:tplc="2C09001B">
      <w:start w:val="1"/>
      <w:numFmt w:val="lowerRoman"/>
      <w:lvlText w:val="%3."/>
      <w:lvlJc w:val="right"/>
      <w:pPr>
        <w:ind w:left="2520" w:hanging="180"/>
      </w:pPr>
    </w:lvl>
    <w:lvl w:ilvl="3" w:tplc="2C09000F">
      <w:start w:val="1"/>
      <w:numFmt w:val="decimal"/>
      <w:lvlText w:val="%4."/>
      <w:lvlJc w:val="left"/>
      <w:pPr>
        <w:ind w:left="3240" w:hanging="360"/>
      </w:pPr>
    </w:lvl>
    <w:lvl w:ilvl="4" w:tplc="2C090019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6E"/>
    <w:rsid w:val="00110F52"/>
    <w:rsid w:val="002B7CD2"/>
    <w:rsid w:val="003F3AC2"/>
    <w:rsid w:val="00535C83"/>
    <w:rsid w:val="006E298A"/>
    <w:rsid w:val="00700C6E"/>
    <w:rsid w:val="007733BA"/>
    <w:rsid w:val="007A286B"/>
    <w:rsid w:val="007F7C03"/>
    <w:rsid w:val="00993E87"/>
    <w:rsid w:val="00B26D3F"/>
    <w:rsid w:val="00D41CB6"/>
    <w:rsid w:val="00E04C07"/>
    <w:rsid w:val="00F6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934E"/>
  <w15:chartTrackingRefBased/>
  <w15:docId w15:val="{C1A50FDA-C3F3-437B-B64D-0FD54A9F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CB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1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ishnuboyshinducollege.onl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FA754F9F-F255-4FB1-9478-9EEB492BA47E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150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4</cp:revision>
  <cp:lastPrinted>2022-06-27T15:54:00Z</cp:lastPrinted>
  <dcterms:created xsi:type="dcterms:W3CDTF">2022-06-27T13:22:00Z</dcterms:created>
  <dcterms:modified xsi:type="dcterms:W3CDTF">2023-05-02T16:02:00Z</dcterms:modified>
</cp:coreProperties>
</file>